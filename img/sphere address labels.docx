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0642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  <w:gridCol w:w="173"/>
        <w:gridCol w:w="3614"/>
        <w:gridCol w:w="3787"/>
        <w:gridCol w:w="3787"/>
        <w:gridCol w:w="3787"/>
        <w:gridCol w:w="3787"/>
      </w:tblGrid>
      <w:tr w:rsidR="00BD70A6" w:rsidRPr="00263043" w14:paraId="022BBE0B" w14:textId="75858470" w:rsidTr="00ED289B">
        <w:trPr>
          <w:gridAfter w:val="5"/>
          <w:wAfter w:w="18762" w:type="dxa"/>
          <w:trHeight w:hRule="exact" w:val="1296"/>
        </w:trPr>
        <w:tc>
          <w:tcPr>
            <w:tcW w:w="3787" w:type="dxa"/>
            <w:shd w:val="clear" w:color="auto" w:fill="auto"/>
            <w:vAlign w:val="center"/>
          </w:tcPr>
          <w:p w14:paraId="58564361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sz w:val="28"/>
              </w:rPr>
            </w:pPr>
            <w:r w:rsidRPr="00B85EDB">
              <w:rPr>
                <w:rFonts w:ascii="Ubuntu" w:hAnsi="Ubuntu" w:cs="Arial"/>
                <w:b/>
                <w:sz w:val="28"/>
              </w:rPr>
              <w:t xml:space="preserve">Kevin Lu </w:t>
            </w:r>
          </w:p>
          <w:p w14:paraId="0063BD4E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sz w:val="28"/>
              </w:rPr>
            </w:pPr>
            <w:r w:rsidRPr="00B85EDB">
              <w:rPr>
                <w:rFonts w:ascii="Ubuntu" w:hAnsi="Ubuntu" w:cs="Arial"/>
                <w:b/>
                <w:sz w:val="28"/>
              </w:rPr>
              <w:t xml:space="preserve">609 Arrow Lane </w:t>
            </w:r>
          </w:p>
          <w:p w14:paraId="2B5D10BF" w14:textId="0D61FD61" w:rsidR="00BD70A6" w:rsidRPr="00D75872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sz w:val="28"/>
              </w:rPr>
            </w:pPr>
            <w:r w:rsidRPr="00B85EDB">
              <w:rPr>
                <w:rFonts w:ascii="Ubuntu" w:hAnsi="Ubuntu" w:cs="Arial"/>
                <w:b/>
                <w:sz w:val="28"/>
              </w:rPr>
              <w:t>Coquitlam BC V3K 7C6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2C5830A7" w14:textId="77777777" w:rsidR="00BD70A6" w:rsidRPr="00D75872" w:rsidRDefault="00BD70A6" w:rsidP="00C40F5D">
            <w:pPr>
              <w:ind w:left="144" w:right="144"/>
              <w:jc w:val="center"/>
              <w:rPr>
                <w:rFonts w:ascii="Ubuntu" w:hAnsi="Ubuntu" w:cs="Arial"/>
                <w:b/>
                <w:sz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15887056" w14:textId="77777777" w:rsidR="00B85EDB" w:rsidRPr="00A27E70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A27E70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Mitch Weisberg </w:t>
            </w:r>
          </w:p>
          <w:p w14:paraId="2E4A5A20" w14:textId="77777777" w:rsidR="00B85EDB" w:rsidRPr="00A27E70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A27E70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206 - 90 Eglinton Ave East </w:t>
            </w:r>
          </w:p>
          <w:p w14:paraId="7D449E62" w14:textId="75705104" w:rsidR="00BD70A6" w:rsidRPr="00A27E70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A27E70">
              <w:rPr>
                <w:rFonts w:ascii="Ubuntu" w:hAnsi="Ubuntu" w:cs="Arial"/>
                <w:b/>
                <w:noProof/>
                <w:sz w:val="28"/>
                <w:szCs w:val="28"/>
              </w:rPr>
              <w:t>Toronto ON M4P2Y3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4C7D1C3F" w14:textId="77777777" w:rsidR="00BD70A6" w:rsidRPr="00A27E70" w:rsidRDefault="00BD70A6" w:rsidP="00C40F5D">
            <w:pPr>
              <w:ind w:left="144" w:right="144"/>
              <w:jc w:val="center"/>
              <w:rPr>
                <w:rFonts w:ascii="Ubuntu" w:hAnsi="Ubuntu" w:cs="Arial"/>
                <w:b/>
                <w:sz w:val="28"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40678EFF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Charles Duong </w:t>
            </w:r>
          </w:p>
          <w:p w14:paraId="5FE5B409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B1 - 330 Clarence St </w:t>
            </w:r>
          </w:p>
          <w:p w14:paraId="144DA7D1" w14:textId="0A38B096" w:rsidR="00BD70A6" w:rsidRPr="00D75872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>London ON N6A 6H6</w:t>
            </w:r>
          </w:p>
        </w:tc>
        <w:tc>
          <w:tcPr>
            <w:tcW w:w="173" w:type="dxa"/>
            <w:vAlign w:val="center"/>
          </w:tcPr>
          <w:p w14:paraId="1E36B061" w14:textId="77777777" w:rsidR="00BD70A6" w:rsidRPr="00263043" w:rsidRDefault="00BD70A6"/>
        </w:tc>
      </w:tr>
      <w:tr w:rsidR="00BD70A6" w:rsidRPr="0053368F" w14:paraId="196BF8E4" w14:textId="3D4BCD51" w:rsidTr="00B15384">
        <w:trPr>
          <w:gridAfter w:val="4"/>
          <w:wAfter w:w="15148" w:type="dxa"/>
          <w:trHeight w:hRule="exact" w:val="1296"/>
        </w:trPr>
        <w:tc>
          <w:tcPr>
            <w:tcW w:w="3787" w:type="dxa"/>
            <w:shd w:val="clear" w:color="auto" w:fill="auto"/>
            <w:vAlign w:val="center"/>
          </w:tcPr>
          <w:p w14:paraId="7FC92D87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sz w:val="28"/>
                <w:szCs w:val="28"/>
              </w:rPr>
            </w:pPr>
            <w:proofErr w:type="spellStart"/>
            <w:r w:rsidRPr="00B85EDB">
              <w:rPr>
                <w:rFonts w:ascii="Ubuntu" w:hAnsi="Ubuntu" w:cs="Arial"/>
                <w:b/>
                <w:sz w:val="28"/>
                <w:szCs w:val="28"/>
              </w:rPr>
              <w:t>Roel</w:t>
            </w:r>
            <w:proofErr w:type="spellEnd"/>
            <w:r w:rsidRPr="00B85EDB">
              <w:rPr>
                <w:rFonts w:ascii="Ubuntu" w:hAnsi="Ubuntu" w:cs="Arial"/>
                <w:b/>
                <w:sz w:val="28"/>
                <w:szCs w:val="28"/>
              </w:rPr>
              <w:t xml:space="preserve"> </w:t>
            </w:r>
            <w:proofErr w:type="spellStart"/>
            <w:r w:rsidRPr="00B85EDB">
              <w:rPr>
                <w:rFonts w:ascii="Ubuntu" w:hAnsi="Ubuntu" w:cs="Arial"/>
                <w:b/>
                <w:sz w:val="28"/>
                <w:szCs w:val="28"/>
              </w:rPr>
              <w:t>Icaza</w:t>
            </w:r>
            <w:proofErr w:type="spellEnd"/>
            <w:r w:rsidRPr="00B85EDB">
              <w:rPr>
                <w:rFonts w:ascii="Ubuntu" w:hAnsi="Ubuntu" w:cs="Arial"/>
                <w:b/>
                <w:sz w:val="28"/>
                <w:szCs w:val="28"/>
              </w:rPr>
              <w:t xml:space="preserve"> </w:t>
            </w:r>
          </w:p>
          <w:p w14:paraId="63E49451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sz w:val="28"/>
                <w:szCs w:val="28"/>
              </w:rPr>
              <w:t xml:space="preserve">602 - 246 Roslyn Road </w:t>
            </w:r>
          </w:p>
          <w:p w14:paraId="1C24593F" w14:textId="531AE66E" w:rsidR="00BD70A6" w:rsidRPr="00E3739C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sz w:val="28"/>
                <w:szCs w:val="28"/>
              </w:rPr>
              <w:t>Winnipeg MB R3L 0H2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398075C4" w14:textId="77777777" w:rsidR="00BD70A6" w:rsidRPr="00E3739C" w:rsidRDefault="00BD70A6" w:rsidP="00C40F5D">
            <w:pPr>
              <w:ind w:left="144" w:right="146"/>
              <w:jc w:val="center"/>
              <w:rPr>
                <w:rFonts w:ascii="Arial" w:hAnsi="Arial" w:cs="Arial"/>
                <w:b/>
                <w:noProof/>
                <w:sz w:val="28"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059528E5" w14:textId="77777777" w:rsidR="00B85EDB" w:rsidRPr="00B85EDB" w:rsidRDefault="00B85EDB" w:rsidP="00B85EDB">
            <w:pPr>
              <w:ind w:left="144" w:right="146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Lydia Kamiguchi </w:t>
            </w:r>
          </w:p>
          <w:p w14:paraId="464E7CB5" w14:textId="77777777" w:rsidR="00B85EDB" w:rsidRPr="00B85EDB" w:rsidRDefault="00B85EDB" w:rsidP="00B85EDB">
            <w:pPr>
              <w:ind w:left="144" w:right="146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207 - 1265 W 11th Ave </w:t>
            </w:r>
          </w:p>
          <w:p w14:paraId="17036CEA" w14:textId="4C130957" w:rsidR="00BD70A6" w:rsidRPr="00E3739C" w:rsidRDefault="00B85EDB" w:rsidP="00B85EDB">
            <w:pPr>
              <w:ind w:left="144" w:right="146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>Vancouver BC V6H 1K6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79761097" w14:textId="77777777" w:rsidR="00BD70A6" w:rsidRPr="00E3739C" w:rsidRDefault="00BD70A6" w:rsidP="00C40F5D">
            <w:pPr>
              <w:ind w:left="144" w:right="14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0ADA5633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</w:rPr>
              <w:t xml:space="preserve">Sharai Grant </w:t>
            </w:r>
          </w:p>
          <w:p w14:paraId="752990C1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</w:rPr>
              <w:t xml:space="preserve">20320 94A Avenue </w:t>
            </w:r>
          </w:p>
          <w:p w14:paraId="30B7E228" w14:textId="56A33F16" w:rsidR="00BD70A6" w:rsidRPr="007E0B0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</w:rPr>
              <w:t>Langley BC V1M 1G2</w:t>
            </w:r>
          </w:p>
        </w:tc>
        <w:tc>
          <w:tcPr>
            <w:tcW w:w="3787" w:type="dxa"/>
            <w:gridSpan w:val="2"/>
            <w:vAlign w:val="center"/>
          </w:tcPr>
          <w:p w14:paraId="20106901" w14:textId="77777777" w:rsidR="00BD70A6" w:rsidRPr="007E0B0B" w:rsidRDefault="00BD70A6">
            <w:pPr>
              <w:rPr>
                <w:sz w:val="28"/>
              </w:rPr>
            </w:pPr>
          </w:p>
        </w:tc>
      </w:tr>
      <w:tr w:rsidR="00BD70A6" w:rsidRPr="00D905DE" w14:paraId="09D509FD" w14:textId="4C8C9BFA" w:rsidTr="007A5EDB">
        <w:trPr>
          <w:trHeight w:hRule="exact" w:val="1296"/>
        </w:trPr>
        <w:tc>
          <w:tcPr>
            <w:tcW w:w="3787" w:type="dxa"/>
            <w:shd w:val="clear" w:color="auto" w:fill="auto"/>
            <w:vAlign w:val="center"/>
          </w:tcPr>
          <w:p w14:paraId="4CB2D2EA" w14:textId="77777777" w:rsidR="00B85EDB" w:rsidRPr="00B85EDB" w:rsidRDefault="00B85EDB" w:rsidP="00B85EDB">
            <w:pPr>
              <w:ind w:left="144" w:right="144"/>
              <w:jc w:val="center"/>
              <w:rPr>
                <w:rFonts w:ascii="Ubuntu" w:hAnsi="Ubuntu" w:cs="Arial"/>
                <w:b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sz w:val="28"/>
                <w:szCs w:val="28"/>
              </w:rPr>
              <w:t xml:space="preserve">Terry </w:t>
            </w:r>
            <w:proofErr w:type="spellStart"/>
            <w:r w:rsidRPr="00B85EDB">
              <w:rPr>
                <w:rFonts w:ascii="Ubuntu" w:hAnsi="Ubuntu" w:cs="Arial"/>
                <w:b/>
                <w:sz w:val="28"/>
                <w:szCs w:val="28"/>
              </w:rPr>
              <w:t>Duzenberry</w:t>
            </w:r>
            <w:proofErr w:type="spellEnd"/>
            <w:r w:rsidRPr="00B85EDB">
              <w:rPr>
                <w:rFonts w:ascii="Ubuntu" w:hAnsi="Ubuntu" w:cs="Arial"/>
                <w:b/>
                <w:sz w:val="28"/>
                <w:szCs w:val="28"/>
              </w:rPr>
              <w:t xml:space="preserve"> </w:t>
            </w:r>
          </w:p>
          <w:p w14:paraId="03522E7B" w14:textId="77777777" w:rsidR="00B85EDB" w:rsidRPr="00B85EDB" w:rsidRDefault="00B85EDB" w:rsidP="00B85EDB">
            <w:pPr>
              <w:ind w:left="144" w:right="144"/>
              <w:jc w:val="center"/>
              <w:rPr>
                <w:rFonts w:ascii="Ubuntu" w:hAnsi="Ubuntu" w:cs="Arial"/>
                <w:b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sz w:val="28"/>
                <w:szCs w:val="28"/>
              </w:rPr>
              <w:t xml:space="preserve">8257 </w:t>
            </w:r>
            <w:proofErr w:type="spellStart"/>
            <w:r w:rsidRPr="00B85EDB">
              <w:rPr>
                <w:rFonts w:ascii="Ubuntu" w:hAnsi="Ubuntu" w:cs="Arial"/>
                <w:b/>
                <w:sz w:val="28"/>
                <w:szCs w:val="28"/>
              </w:rPr>
              <w:t>Wadham</w:t>
            </w:r>
            <w:proofErr w:type="spellEnd"/>
            <w:r w:rsidRPr="00B85EDB">
              <w:rPr>
                <w:rFonts w:ascii="Ubuntu" w:hAnsi="Ubuntu" w:cs="Arial"/>
                <w:b/>
                <w:sz w:val="28"/>
                <w:szCs w:val="28"/>
              </w:rPr>
              <w:t xml:space="preserve"> Drive </w:t>
            </w:r>
          </w:p>
          <w:p w14:paraId="7402985B" w14:textId="02CDE580" w:rsidR="00BD70A6" w:rsidRPr="0088114A" w:rsidRDefault="00B85EDB" w:rsidP="00B85EDB">
            <w:pPr>
              <w:ind w:left="144" w:right="144"/>
              <w:jc w:val="center"/>
              <w:rPr>
                <w:rFonts w:ascii="Ubuntu" w:hAnsi="Ubuntu" w:cs="Arial"/>
                <w:b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sz w:val="28"/>
                <w:szCs w:val="28"/>
              </w:rPr>
              <w:t>Delta BC V4C 4E1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229BD7D2" w14:textId="77777777" w:rsidR="00BD70A6" w:rsidRPr="0088114A" w:rsidRDefault="00BD70A6" w:rsidP="00C40F5D">
            <w:pPr>
              <w:ind w:left="144" w:right="144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06906492" w14:textId="77777777" w:rsidR="00B85EDB" w:rsidRPr="00A27E70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Cs w:val="28"/>
              </w:rPr>
            </w:pPr>
            <w:r w:rsidRPr="00A27E70">
              <w:rPr>
                <w:rFonts w:ascii="Ubuntu" w:hAnsi="Ubuntu" w:cs="Arial"/>
                <w:b/>
                <w:noProof/>
                <w:szCs w:val="28"/>
              </w:rPr>
              <w:t xml:space="preserve">Brittany Rhynold </w:t>
            </w:r>
          </w:p>
          <w:p w14:paraId="6C6EEC8F" w14:textId="77777777" w:rsidR="00B85EDB" w:rsidRPr="00A27E70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Cs w:val="28"/>
              </w:rPr>
            </w:pPr>
            <w:r w:rsidRPr="00A27E70">
              <w:rPr>
                <w:rFonts w:ascii="Ubuntu" w:hAnsi="Ubuntu" w:cs="Arial"/>
                <w:b/>
                <w:noProof/>
                <w:szCs w:val="28"/>
              </w:rPr>
              <w:t>8 Wilmot Co</w:t>
            </w:r>
            <w:bookmarkStart w:id="0" w:name="_GoBack"/>
            <w:bookmarkEnd w:id="0"/>
            <w:r w:rsidRPr="00A27E70">
              <w:rPr>
                <w:rFonts w:ascii="Ubuntu" w:hAnsi="Ubuntu" w:cs="Arial"/>
                <w:b/>
                <w:noProof/>
                <w:szCs w:val="28"/>
              </w:rPr>
              <w:t xml:space="preserve">urt </w:t>
            </w:r>
          </w:p>
          <w:p w14:paraId="76761AA3" w14:textId="77777777" w:rsidR="00B85EDB" w:rsidRPr="00A27E70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Cs w:val="28"/>
              </w:rPr>
            </w:pPr>
            <w:r w:rsidRPr="00A27E70">
              <w:rPr>
                <w:rFonts w:ascii="Ubuntu" w:hAnsi="Ubuntu" w:cs="Arial"/>
                <w:b/>
                <w:noProof/>
                <w:szCs w:val="28"/>
              </w:rPr>
              <w:t xml:space="preserve">Building D Apt 6 </w:t>
            </w:r>
          </w:p>
          <w:p w14:paraId="1235E25E" w14:textId="2BE8E69D" w:rsidR="00BD70A6" w:rsidRPr="00A27E70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Cs w:val="28"/>
              </w:rPr>
            </w:pPr>
            <w:r w:rsidRPr="00A27E70">
              <w:rPr>
                <w:rFonts w:ascii="Ubuntu" w:hAnsi="Ubuntu" w:cs="Arial"/>
                <w:b/>
                <w:noProof/>
                <w:szCs w:val="28"/>
              </w:rPr>
              <w:t>Fredericton NB E3B 2M8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57B7669E" w14:textId="77777777" w:rsidR="00BD70A6" w:rsidRPr="00A27E70" w:rsidRDefault="00BD70A6" w:rsidP="00C40F5D">
            <w:pPr>
              <w:ind w:left="144" w:right="144"/>
              <w:jc w:val="center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13732083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Chris Magnusson </w:t>
            </w:r>
          </w:p>
          <w:p w14:paraId="42B30A7F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1339 Selkirk Drive </w:t>
            </w:r>
          </w:p>
          <w:p w14:paraId="2D720275" w14:textId="69A679DC" w:rsidR="00BD70A6" w:rsidRPr="002F48F6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>Golden BC V0A 1H6</w:t>
            </w:r>
          </w:p>
        </w:tc>
        <w:tc>
          <w:tcPr>
            <w:tcW w:w="3787" w:type="dxa"/>
            <w:gridSpan w:val="2"/>
            <w:vAlign w:val="center"/>
          </w:tcPr>
          <w:p w14:paraId="202755EE" w14:textId="77777777" w:rsidR="00BD70A6" w:rsidRPr="00D905DE" w:rsidRDefault="00BD70A6" w:rsidP="00446DB2">
            <w:pPr>
              <w:rPr>
                <w:rFonts w:ascii="Ubuntu" w:hAnsi="Ubuntu"/>
                <w:b/>
                <w:sz w:val="28"/>
                <w:szCs w:val="28"/>
              </w:rPr>
            </w:pPr>
          </w:p>
        </w:tc>
        <w:tc>
          <w:tcPr>
            <w:tcW w:w="3787" w:type="dxa"/>
            <w:vAlign w:val="center"/>
          </w:tcPr>
          <w:p w14:paraId="20185FD5" w14:textId="14BB347F" w:rsidR="00BD70A6" w:rsidRPr="00D905DE" w:rsidRDefault="00BD70A6">
            <w:r w:rsidRPr="00D905DE">
              <w:rPr>
                <w:rFonts w:ascii="Ubuntu" w:hAnsi="Ubuntu" w:cs="Arial"/>
                <w:noProof/>
                <w:sz w:val="28"/>
                <w:szCs w:val="28"/>
              </w:rPr>
              <w:t>SphereThat.ca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12659 67A Avenue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Surrey, BC V3W 1G3</w:t>
            </w:r>
          </w:p>
        </w:tc>
        <w:tc>
          <w:tcPr>
            <w:tcW w:w="3787" w:type="dxa"/>
            <w:vAlign w:val="center"/>
          </w:tcPr>
          <w:p w14:paraId="62213615" w14:textId="77777777" w:rsidR="00BD70A6" w:rsidRPr="00D905DE" w:rsidRDefault="00BD70A6"/>
        </w:tc>
        <w:tc>
          <w:tcPr>
            <w:tcW w:w="3787" w:type="dxa"/>
            <w:vAlign w:val="center"/>
          </w:tcPr>
          <w:p w14:paraId="2F24BD50" w14:textId="22DF0712" w:rsidR="00BD70A6" w:rsidRPr="00D905DE" w:rsidRDefault="00BD70A6">
            <w:r w:rsidRPr="00D905DE">
              <w:rPr>
                <w:rFonts w:ascii="Ubuntu" w:hAnsi="Ubuntu" w:cs="Arial"/>
                <w:noProof/>
                <w:sz w:val="28"/>
                <w:szCs w:val="28"/>
              </w:rPr>
              <w:t>SphereThat.ca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12659 67A Avenue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Surrey, BC V3W 1G3</w:t>
            </w:r>
          </w:p>
        </w:tc>
        <w:tc>
          <w:tcPr>
            <w:tcW w:w="3787" w:type="dxa"/>
            <w:vAlign w:val="center"/>
          </w:tcPr>
          <w:p w14:paraId="494899BD" w14:textId="77777777" w:rsidR="00BD70A6" w:rsidRPr="00D905DE" w:rsidRDefault="00BD70A6"/>
        </w:tc>
      </w:tr>
      <w:tr w:rsidR="00BD70A6" w:rsidRPr="00D905DE" w14:paraId="446EBB2B" w14:textId="70EA4A1F" w:rsidTr="007A5EDB">
        <w:trPr>
          <w:gridAfter w:val="3"/>
          <w:wAfter w:w="11361" w:type="dxa"/>
          <w:trHeight w:hRule="exact" w:val="1296"/>
        </w:trPr>
        <w:tc>
          <w:tcPr>
            <w:tcW w:w="3787" w:type="dxa"/>
            <w:shd w:val="clear" w:color="auto" w:fill="auto"/>
            <w:vAlign w:val="center"/>
          </w:tcPr>
          <w:p w14:paraId="1D5C4018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Jagroop Sarai </w:t>
            </w:r>
          </w:p>
          <w:p w14:paraId="7713A298" w14:textId="77777777" w:rsidR="00B85EDB" w:rsidRPr="00B85EDB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6773 145A Street </w:t>
            </w:r>
          </w:p>
          <w:p w14:paraId="04C9BD24" w14:textId="4751A52B" w:rsidR="00BD70A6" w:rsidRPr="002F48F6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85EDB">
              <w:rPr>
                <w:rFonts w:ascii="Ubuntu" w:hAnsi="Ubuntu" w:cs="Arial"/>
                <w:b/>
                <w:noProof/>
                <w:sz w:val="28"/>
                <w:szCs w:val="28"/>
              </w:rPr>
              <w:t>Surrey BC V3S 0T2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4A69CA65" w14:textId="77777777" w:rsidR="00BD70A6" w:rsidRPr="002F48F6" w:rsidRDefault="00BD70A6" w:rsidP="00C40F5D">
            <w:pPr>
              <w:ind w:left="144" w:right="144"/>
              <w:jc w:val="center"/>
              <w:rPr>
                <w:rFonts w:ascii="Ubuntu" w:hAnsi="Ubuntu" w:cs="Arial"/>
                <w:b/>
                <w:sz w:val="28"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2CED8A2F" w14:textId="77777777" w:rsidR="00B85EDB" w:rsidRPr="00A27E70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</w:rPr>
            </w:pPr>
            <w:r w:rsidRPr="00A27E70">
              <w:rPr>
                <w:rFonts w:ascii="Ubuntu" w:hAnsi="Ubuntu" w:cs="Arial"/>
                <w:b/>
                <w:noProof/>
              </w:rPr>
              <w:t xml:space="preserve">Sasan Alghabi </w:t>
            </w:r>
          </w:p>
          <w:p w14:paraId="2FDAF695" w14:textId="77777777" w:rsidR="00B85EDB" w:rsidRPr="00A27E70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</w:rPr>
            </w:pPr>
            <w:r w:rsidRPr="00A27E70">
              <w:rPr>
                <w:rFonts w:ascii="Ubuntu" w:hAnsi="Ubuntu" w:cs="Arial"/>
                <w:b/>
                <w:noProof/>
              </w:rPr>
              <w:t xml:space="preserve">2770 Nelson Ave </w:t>
            </w:r>
          </w:p>
          <w:p w14:paraId="578666FF" w14:textId="7E326CDF" w:rsidR="00BD70A6" w:rsidRPr="00A27E70" w:rsidRDefault="00B85EDB" w:rsidP="00B85E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</w:rPr>
            </w:pPr>
            <w:r w:rsidRPr="00A27E70">
              <w:rPr>
                <w:rFonts w:ascii="Ubuntu" w:hAnsi="Ubuntu" w:cs="Arial"/>
                <w:b/>
                <w:noProof/>
              </w:rPr>
              <w:t>West Vancouver BC V7V 2R9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5A2A2A77" w14:textId="77777777" w:rsidR="00BD70A6" w:rsidRPr="00A27E70" w:rsidRDefault="00BD70A6" w:rsidP="002508F5">
            <w:pPr>
              <w:ind w:left="144" w:right="14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360DA3F8" w14:textId="12C7845F" w:rsidR="00A27E70" w:rsidRPr="00A27E70" w:rsidRDefault="00A27E70" w:rsidP="00A27E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A27E70">
              <w:rPr>
                <w:rFonts w:ascii="Ubuntu" w:hAnsi="Ubuntu" w:cs="Arial"/>
                <w:b/>
                <w:noProof/>
                <w:sz w:val="28"/>
                <w:szCs w:val="28"/>
              </w:rPr>
              <w:t xml:space="preserve">Jessica Nguyen </w:t>
            </w:r>
            <w:r>
              <w:rPr>
                <w:rFonts w:ascii="Ubuntu" w:hAnsi="Ubuntu" w:cs="Arial"/>
                <w:b/>
                <w:noProof/>
                <w:sz w:val="28"/>
                <w:szCs w:val="28"/>
              </w:rPr>
              <w:br/>
            </w:r>
            <w:r w:rsidRPr="00A27E70">
              <w:rPr>
                <w:rFonts w:ascii="Ubuntu" w:hAnsi="Ubuntu" w:cs="Arial"/>
                <w:b/>
                <w:noProof/>
                <w:sz w:val="28"/>
                <w:szCs w:val="28"/>
              </w:rPr>
              <w:t>3386 E 26th Ave</w:t>
            </w:r>
          </w:p>
          <w:p w14:paraId="1EABEB4D" w14:textId="445838FC" w:rsidR="00BD70A6" w:rsidRPr="00BE1CC3" w:rsidRDefault="00A27E70" w:rsidP="00A27E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A27E70">
              <w:rPr>
                <w:rFonts w:ascii="Ubuntu" w:hAnsi="Ubuntu" w:cs="Arial"/>
                <w:b/>
                <w:noProof/>
                <w:sz w:val="28"/>
                <w:szCs w:val="28"/>
              </w:rPr>
              <w:t>Vancouver BC V5R 1L9</w:t>
            </w:r>
          </w:p>
        </w:tc>
        <w:tc>
          <w:tcPr>
            <w:tcW w:w="3787" w:type="dxa"/>
            <w:gridSpan w:val="2"/>
            <w:vAlign w:val="center"/>
          </w:tcPr>
          <w:p w14:paraId="714905D2" w14:textId="77777777" w:rsidR="00BD70A6" w:rsidRPr="00D905DE" w:rsidRDefault="00BD70A6">
            <w:pPr>
              <w:rPr>
                <w:b/>
                <w:sz w:val="28"/>
                <w:szCs w:val="28"/>
              </w:rPr>
            </w:pPr>
          </w:p>
        </w:tc>
        <w:tc>
          <w:tcPr>
            <w:tcW w:w="3787" w:type="dxa"/>
            <w:vAlign w:val="center"/>
          </w:tcPr>
          <w:p w14:paraId="672A8151" w14:textId="1D0B2BEB" w:rsidR="00BD70A6" w:rsidRPr="00D905DE" w:rsidRDefault="00BD70A6"/>
        </w:tc>
      </w:tr>
      <w:tr w:rsidR="00A27E70" w:rsidRPr="00D905DE" w14:paraId="44B87ECE" w14:textId="58E6B36C" w:rsidTr="007A5EDB">
        <w:trPr>
          <w:gridAfter w:val="1"/>
          <w:wAfter w:w="3787" w:type="dxa"/>
          <w:trHeight w:hRule="exact" w:val="1296"/>
        </w:trPr>
        <w:tc>
          <w:tcPr>
            <w:tcW w:w="3787" w:type="dxa"/>
            <w:shd w:val="clear" w:color="auto" w:fill="auto"/>
            <w:vAlign w:val="center"/>
          </w:tcPr>
          <w:p w14:paraId="670F446C" w14:textId="0D8743B5" w:rsidR="00A27E70" w:rsidRPr="002F48F6" w:rsidRDefault="00A27E70" w:rsidP="00D758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4FC0E157" w14:textId="77777777" w:rsidR="00A27E70" w:rsidRPr="002F48F6" w:rsidRDefault="00A27E70" w:rsidP="00C40F5D">
            <w:pPr>
              <w:ind w:left="144" w:right="144"/>
              <w:jc w:val="center"/>
              <w:rPr>
                <w:rFonts w:ascii="Ubuntu" w:hAnsi="Ubuntu" w:cs="Arial"/>
                <w:b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359194FB" w14:textId="193D2DE7" w:rsidR="00A27E70" w:rsidRPr="00D75872" w:rsidRDefault="00A27E70" w:rsidP="00D758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2D0D3AE0" w14:textId="77777777" w:rsidR="00A27E70" w:rsidRPr="00D75872" w:rsidRDefault="00A27E70" w:rsidP="00C40F5D">
            <w:pPr>
              <w:ind w:left="144" w:right="144"/>
              <w:jc w:val="center"/>
              <w:rPr>
                <w:rFonts w:ascii="Ubuntu" w:hAnsi="Ubuntu" w:cs="Arial"/>
                <w:b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6F98671C" w14:textId="5B16C4C4" w:rsidR="00A27E70" w:rsidRPr="00E3739C" w:rsidRDefault="00A27E70" w:rsidP="00D75872">
            <w:pPr>
              <w:ind w:left="144" w:right="144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3787" w:type="dxa"/>
            <w:gridSpan w:val="2"/>
            <w:vAlign w:val="center"/>
          </w:tcPr>
          <w:p w14:paraId="257E1313" w14:textId="77777777" w:rsidR="00A27E70" w:rsidRPr="00D905DE" w:rsidRDefault="00A27E70" w:rsidP="009030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787" w:type="dxa"/>
            <w:vAlign w:val="center"/>
          </w:tcPr>
          <w:p w14:paraId="70AE7566" w14:textId="6D752FFE" w:rsidR="00A27E70" w:rsidRPr="00D905DE" w:rsidRDefault="00A27E70">
            <w:r w:rsidRPr="00D905DE">
              <w:rPr>
                <w:rFonts w:ascii="Ubuntu" w:hAnsi="Ubuntu" w:cs="Arial"/>
                <w:noProof/>
                <w:sz w:val="28"/>
                <w:szCs w:val="28"/>
              </w:rPr>
              <w:t>SphereThat.ca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12659 67A Avenue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Surrey, BC V3W 1G3</w:t>
            </w:r>
          </w:p>
        </w:tc>
        <w:tc>
          <w:tcPr>
            <w:tcW w:w="3787" w:type="dxa"/>
            <w:vAlign w:val="center"/>
          </w:tcPr>
          <w:p w14:paraId="6FDABE6A" w14:textId="77777777" w:rsidR="00A27E70" w:rsidRPr="00D905DE" w:rsidRDefault="00A27E70"/>
        </w:tc>
        <w:tc>
          <w:tcPr>
            <w:tcW w:w="3787" w:type="dxa"/>
            <w:vAlign w:val="center"/>
          </w:tcPr>
          <w:p w14:paraId="35C7EC28" w14:textId="43BF1803" w:rsidR="00A27E70" w:rsidRPr="00D905DE" w:rsidRDefault="00A27E70">
            <w:r w:rsidRPr="00D905DE">
              <w:rPr>
                <w:rFonts w:ascii="Ubuntu" w:hAnsi="Ubuntu" w:cs="Arial"/>
                <w:noProof/>
                <w:sz w:val="28"/>
                <w:szCs w:val="28"/>
              </w:rPr>
              <w:t>SphereThat.ca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12659 67A Avenue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Surrey, BC V3W 1G3</w:t>
            </w:r>
          </w:p>
        </w:tc>
      </w:tr>
      <w:tr w:rsidR="00A27E70" w:rsidRPr="00D905DE" w14:paraId="4A850AEA" w14:textId="1E8DB461" w:rsidTr="007A5EDB">
        <w:trPr>
          <w:gridAfter w:val="1"/>
          <w:wAfter w:w="3787" w:type="dxa"/>
          <w:trHeight w:hRule="exact" w:val="1296"/>
        </w:trPr>
        <w:tc>
          <w:tcPr>
            <w:tcW w:w="3787" w:type="dxa"/>
            <w:shd w:val="clear" w:color="auto" w:fill="auto"/>
            <w:vAlign w:val="center"/>
          </w:tcPr>
          <w:p w14:paraId="74E57262" w14:textId="54E3D50C" w:rsidR="00A27E70" w:rsidRPr="002F48F6" w:rsidRDefault="00A27E70" w:rsidP="00D758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216219BB" w14:textId="77777777" w:rsidR="00A27E70" w:rsidRPr="002F48F6" w:rsidRDefault="00A27E70" w:rsidP="00C40F5D">
            <w:pPr>
              <w:ind w:left="144" w:right="144"/>
              <w:jc w:val="center"/>
              <w:rPr>
                <w:rFonts w:ascii="Ubuntu" w:hAnsi="Ubuntu" w:cs="Arial"/>
                <w:b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4B81E5C9" w14:textId="43711296" w:rsidR="00A27E70" w:rsidRPr="002F48F6" w:rsidRDefault="00A27E70" w:rsidP="00D7587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51593B77" w14:textId="77777777" w:rsidR="00A27E70" w:rsidRPr="002F48F6" w:rsidRDefault="00A27E70" w:rsidP="00C40F5D">
            <w:pPr>
              <w:ind w:left="144" w:right="144"/>
              <w:jc w:val="center"/>
              <w:rPr>
                <w:rFonts w:ascii="Ubuntu" w:hAnsi="Ubuntu" w:cs="Arial"/>
                <w:b/>
                <w:sz w:val="28"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674B3033" w14:textId="63E2ED8A" w:rsidR="00A27E70" w:rsidRPr="002F48F6" w:rsidRDefault="00A27E70" w:rsidP="00D75872">
            <w:pPr>
              <w:ind w:left="144" w:right="146"/>
              <w:jc w:val="center"/>
              <w:rPr>
                <w:rFonts w:ascii="Ubuntu" w:hAnsi="Ubuntu" w:cs="Arial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3787" w:type="dxa"/>
            <w:gridSpan w:val="2"/>
            <w:vAlign w:val="center"/>
          </w:tcPr>
          <w:p w14:paraId="5BCB4EB3" w14:textId="77777777" w:rsidR="00A27E70" w:rsidRPr="00D905DE" w:rsidRDefault="00A27E70">
            <w:pPr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14:paraId="2197026B" w14:textId="6F13BA61" w:rsidR="00A27E70" w:rsidRPr="00D905DE" w:rsidRDefault="00A27E70">
            <w:r w:rsidRPr="00D905DE">
              <w:rPr>
                <w:rFonts w:ascii="Ubuntu" w:hAnsi="Ubuntu" w:cs="Arial"/>
                <w:noProof/>
                <w:sz w:val="28"/>
                <w:szCs w:val="28"/>
              </w:rPr>
              <w:t>SphereThat.ca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12659 67A Avenue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Surrey, BC V3W 1G3</w:t>
            </w:r>
          </w:p>
        </w:tc>
        <w:tc>
          <w:tcPr>
            <w:tcW w:w="3787" w:type="dxa"/>
          </w:tcPr>
          <w:p w14:paraId="3D4DBA7D" w14:textId="77777777" w:rsidR="00A27E70" w:rsidRPr="00D905DE" w:rsidRDefault="00A27E70"/>
        </w:tc>
        <w:tc>
          <w:tcPr>
            <w:tcW w:w="3787" w:type="dxa"/>
          </w:tcPr>
          <w:p w14:paraId="4BBEFDC2" w14:textId="77777777" w:rsidR="00A27E70" w:rsidRPr="00D905DE" w:rsidRDefault="00A27E70" w:rsidP="005467EF">
            <w:pPr>
              <w:ind w:left="63" w:right="63"/>
              <w:jc w:val="center"/>
              <w:rPr>
                <w:rFonts w:ascii="Myriad Pro Light" w:hAnsi="Myriad Pro Light"/>
                <w:noProof/>
              </w:rPr>
            </w:pPr>
            <w:r w:rsidRPr="00D905DE">
              <w:rPr>
                <w:rFonts w:ascii="Myriad Pro" w:hAnsi="Myriad Pro"/>
                <w:noProof/>
                <w:sz w:val="14"/>
                <w:szCs w:val="14"/>
              </w:rPr>
              <w:drawing>
                <wp:anchor distT="0" distB="0" distL="114300" distR="114300" simplePos="0" relativeHeight="254103552" behindDoc="0" locked="0" layoutInCell="1" allowOverlap="1" wp14:anchorId="46E935EF" wp14:editId="7BC6FB8B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137160</wp:posOffset>
                  </wp:positionV>
                  <wp:extent cx="372745" cy="471485"/>
                  <wp:effectExtent l="0" t="0" r="8255" b="1143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7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905DE">
              <w:rPr>
                <w:noProof/>
                <w:sz w:val="2"/>
                <w:szCs w:val="2"/>
              </w:rPr>
              <w:br/>
            </w:r>
            <w:r w:rsidRPr="00D905DE">
              <w:rPr>
                <w:noProof/>
                <w:sz w:val="2"/>
                <w:szCs w:val="2"/>
              </w:rPr>
              <w:br/>
            </w:r>
            <w:r w:rsidRPr="00D905DE">
              <w:rPr>
                <w:rFonts w:ascii="Myriad Pro Light" w:hAnsi="Myriad Pro Light"/>
                <w:noProof/>
              </w:rPr>
              <w:t>Sigma Wireless</w:t>
            </w:r>
            <w:r w:rsidRPr="00D905DE">
              <w:rPr>
                <w:rFonts w:ascii="Myriad Pro Light" w:hAnsi="Myriad Pro Light"/>
                <w:noProof/>
              </w:rPr>
              <w:br/>
              <w:t>12659 67A Avenue</w:t>
            </w:r>
            <w:r w:rsidRPr="00D905DE">
              <w:rPr>
                <w:rFonts w:ascii="Myriad Pro Light" w:hAnsi="Myriad Pro Light"/>
                <w:noProof/>
              </w:rPr>
              <w:br/>
              <w:t>Surrey, BC V3W1G3</w:t>
            </w:r>
          </w:p>
          <w:p w14:paraId="7919D28A" w14:textId="77777777" w:rsidR="00A27E70" w:rsidRPr="00D905DE" w:rsidRDefault="00A27E70" w:rsidP="005467EF">
            <w:pPr>
              <w:ind w:left="63" w:right="63"/>
              <w:jc w:val="center"/>
              <w:rPr>
                <w:rFonts w:ascii="Myriad Pro Light" w:hAnsi="Myriad Pro Light"/>
                <w:noProof/>
              </w:rPr>
            </w:pPr>
            <w:r w:rsidRPr="00D905DE">
              <w:rPr>
                <w:rFonts w:ascii="Myriad Pro Light" w:hAnsi="Myriad Pro Light"/>
                <w:noProof/>
              </w:rPr>
              <w:t>Canada</w:t>
            </w:r>
          </w:p>
          <w:p w14:paraId="6EAEFAE1" w14:textId="77777777" w:rsidR="00A27E70" w:rsidRPr="00D905DE" w:rsidRDefault="00A27E70" w:rsidP="005467EF">
            <w:pPr>
              <w:ind w:left="63" w:right="63"/>
              <w:jc w:val="center"/>
              <w:rPr>
                <w:noProof/>
                <w:sz w:val="14"/>
                <w:szCs w:val="14"/>
              </w:rPr>
            </w:pPr>
          </w:p>
          <w:p w14:paraId="49DB8897" w14:textId="77777777" w:rsidR="00A27E70" w:rsidRPr="00D905DE" w:rsidRDefault="00A27E70" w:rsidP="005467EF">
            <w:pPr>
              <w:ind w:left="63" w:right="63"/>
              <w:jc w:val="center"/>
              <w:rPr>
                <w:noProof/>
                <w:sz w:val="14"/>
                <w:szCs w:val="14"/>
              </w:rPr>
            </w:pPr>
          </w:p>
          <w:p w14:paraId="0613F6A1" w14:textId="77777777" w:rsidR="00A27E70" w:rsidRPr="00D905DE" w:rsidRDefault="00A27E70" w:rsidP="005467EF">
            <w:pPr>
              <w:ind w:right="63"/>
              <w:jc w:val="center"/>
              <w:rPr>
                <w:sz w:val="14"/>
                <w:szCs w:val="14"/>
              </w:rPr>
            </w:pPr>
          </w:p>
          <w:p w14:paraId="69F831A9" w14:textId="77777777" w:rsidR="00A27E70" w:rsidRPr="00D905DE" w:rsidRDefault="00A27E70"/>
        </w:tc>
      </w:tr>
      <w:tr w:rsidR="00A27E70" w:rsidRPr="00D905DE" w14:paraId="67D10A6B" w14:textId="6D005EE7" w:rsidTr="007A5EDB">
        <w:trPr>
          <w:gridAfter w:val="1"/>
          <w:wAfter w:w="3787" w:type="dxa"/>
          <w:trHeight w:hRule="exact" w:val="1296"/>
        </w:trPr>
        <w:tc>
          <w:tcPr>
            <w:tcW w:w="3787" w:type="dxa"/>
            <w:shd w:val="clear" w:color="auto" w:fill="auto"/>
            <w:vAlign w:val="center"/>
          </w:tcPr>
          <w:p w14:paraId="6D008C8B" w14:textId="4B574654" w:rsidR="00A27E70" w:rsidRPr="002F48F6" w:rsidRDefault="00A27E70" w:rsidP="009858CD">
            <w:pPr>
              <w:jc w:val="center"/>
              <w:rPr>
                <w:rFonts w:ascii="Ubuntu" w:hAnsi="Ubuntu"/>
                <w:b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491CB305" w14:textId="77777777" w:rsidR="00A27E70" w:rsidRPr="002F48F6" w:rsidRDefault="00A27E70" w:rsidP="00C40F5D">
            <w:pPr>
              <w:ind w:left="144" w:right="144"/>
              <w:jc w:val="center"/>
              <w:rPr>
                <w:rFonts w:ascii="Ubuntu" w:hAnsi="Ubuntu"/>
                <w:b/>
                <w:sz w:val="28"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6D0CB0D6" w14:textId="0893ED19" w:rsidR="00A27E70" w:rsidRPr="002F48F6" w:rsidRDefault="00A27E70" w:rsidP="009858CD">
            <w:pPr>
              <w:ind w:left="144" w:right="146"/>
              <w:jc w:val="center"/>
              <w:rPr>
                <w:rFonts w:ascii="Ubuntu" w:hAnsi="Ubuntu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1AE902C5" w14:textId="77777777" w:rsidR="00A27E70" w:rsidRPr="002F48F6" w:rsidRDefault="00A27E70" w:rsidP="00C40F5D">
            <w:pPr>
              <w:ind w:left="144" w:right="144"/>
              <w:jc w:val="center"/>
              <w:rPr>
                <w:rFonts w:ascii="Ubuntu" w:hAnsi="Ubuntu"/>
                <w:b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781C114F" w14:textId="278A2E96" w:rsidR="00A27E70" w:rsidRPr="002F48F6" w:rsidRDefault="00A27E70" w:rsidP="009858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3787" w:type="dxa"/>
            <w:gridSpan w:val="2"/>
            <w:vAlign w:val="center"/>
          </w:tcPr>
          <w:p w14:paraId="4245B3AA" w14:textId="77777777" w:rsidR="00A27E70" w:rsidRPr="00D905DE" w:rsidRDefault="00A27E70">
            <w:pPr>
              <w:rPr>
                <w:sz w:val="28"/>
                <w:szCs w:val="28"/>
              </w:rPr>
            </w:pPr>
          </w:p>
        </w:tc>
        <w:tc>
          <w:tcPr>
            <w:tcW w:w="3787" w:type="dxa"/>
            <w:vAlign w:val="center"/>
          </w:tcPr>
          <w:p w14:paraId="070A5B5A" w14:textId="1338D9D8" w:rsidR="00A27E70" w:rsidRPr="00D905DE" w:rsidRDefault="00A27E70">
            <w:r w:rsidRPr="00D905DE">
              <w:rPr>
                <w:rFonts w:ascii="Ubuntu" w:hAnsi="Ubuntu" w:cs="Arial"/>
                <w:noProof/>
                <w:sz w:val="28"/>
                <w:szCs w:val="28"/>
              </w:rPr>
              <w:t>SphereThat.ca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12659 67A Avenue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Surrey, BC V3W 1G3</w:t>
            </w:r>
          </w:p>
        </w:tc>
        <w:tc>
          <w:tcPr>
            <w:tcW w:w="3787" w:type="dxa"/>
            <w:vAlign w:val="center"/>
          </w:tcPr>
          <w:p w14:paraId="335F2FF6" w14:textId="77777777" w:rsidR="00A27E70" w:rsidRPr="00D905DE" w:rsidRDefault="00A27E70"/>
        </w:tc>
        <w:tc>
          <w:tcPr>
            <w:tcW w:w="3787" w:type="dxa"/>
            <w:vAlign w:val="center"/>
          </w:tcPr>
          <w:p w14:paraId="65BFC6E8" w14:textId="0709F27D" w:rsidR="00A27E70" w:rsidRPr="00D905DE" w:rsidRDefault="00A27E70">
            <w:r w:rsidRPr="00D905DE">
              <w:rPr>
                <w:rFonts w:ascii="Ubuntu" w:hAnsi="Ubuntu" w:cs="Arial"/>
                <w:noProof/>
                <w:sz w:val="28"/>
                <w:szCs w:val="28"/>
              </w:rPr>
              <w:t>SphereThat.ca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12659 67A Avenue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Surrey, BC V3W 1G3</w:t>
            </w:r>
          </w:p>
        </w:tc>
      </w:tr>
      <w:tr w:rsidR="00A27E70" w:rsidRPr="00D905DE" w14:paraId="2244ED0F" w14:textId="6F6A7D92" w:rsidTr="007A5EDB">
        <w:trPr>
          <w:gridAfter w:val="1"/>
          <w:wAfter w:w="3787" w:type="dxa"/>
          <w:trHeight w:hRule="exact" w:val="1296"/>
        </w:trPr>
        <w:tc>
          <w:tcPr>
            <w:tcW w:w="3787" w:type="dxa"/>
            <w:shd w:val="clear" w:color="auto" w:fill="auto"/>
            <w:vAlign w:val="center"/>
          </w:tcPr>
          <w:p w14:paraId="59899B7D" w14:textId="49BB839A" w:rsidR="00A27E70" w:rsidRPr="002F48F6" w:rsidRDefault="00A27E70" w:rsidP="009858CD">
            <w:pPr>
              <w:ind w:left="144" w:right="146"/>
              <w:jc w:val="center"/>
              <w:rPr>
                <w:rFonts w:ascii="Ubuntu" w:hAnsi="Ubuntu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0F1EE47A" w14:textId="77777777" w:rsidR="00A27E70" w:rsidRPr="002F48F6" w:rsidRDefault="00A27E70" w:rsidP="00753001">
            <w:pPr>
              <w:ind w:left="144" w:right="146"/>
              <w:jc w:val="center"/>
              <w:rPr>
                <w:rFonts w:ascii="Ubuntu" w:hAnsi="Ubuntu"/>
                <w:b/>
                <w:noProof/>
                <w:sz w:val="28"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2F2FDC89" w14:textId="5CAA6C73" w:rsidR="00A27E70" w:rsidRPr="009858CD" w:rsidRDefault="00A27E70" w:rsidP="009858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5A2C40CB" w14:textId="77777777" w:rsidR="00A27E70" w:rsidRPr="009858CD" w:rsidRDefault="00A27E70" w:rsidP="00753001">
            <w:pPr>
              <w:ind w:left="144" w:right="146"/>
              <w:jc w:val="center"/>
              <w:rPr>
                <w:rFonts w:ascii="Ubuntu" w:hAnsi="Ubuntu"/>
                <w:b/>
                <w:noProof/>
                <w:sz w:val="28"/>
                <w:szCs w:val="28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6EBEA175" w14:textId="16390F5D" w:rsidR="00A27E70" w:rsidRPr="009858CD" w:rsidRDefault="00A27E70" w:rsidP="009858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3787" w:type="dxa"/>
            <w:gridSpan w:val="2"/>
            <w:vAlign w:val="center"/>
          </w:tcPr>
          <w:p w14:paraId="4EA0D758" w14:textId="77777777" w:rsidR="00A27E70" w:rsidRPr="00D905DE" w:rsidRDefault="00A27E70">
            <w:pPr>
              <w:rPr>
                <w:sz w:val="28"/>
                <w:szCs w:val="28"/>
              </w:rPr>
            </w:pPr>
          </w:p>
        </w:tc>
        <w:tc>
          <w:tcPr>
            <w:tcW w:w="3787" w:type="dxa"/>
            <w:vAlign w:val="center"/>
          </w:tcPr>
          <w:p w14:paraId="0B721FB7" w14:textId="6E8A9E51" w:rsidR="00A27E70" w:rsidRPr="00D905DE" w:rsidRDefault="00A27E70">
            <w:r w:rsidRPr="00D905DE">
              <w:rPr>
                <w:rFonts w:ascii="Ubuntu" w:hAnsi="Ubuntu" w:cs="Arial"/>
                <w:noProof/>
                <w:sz w:val="28"/>
                <w:szCs w:val="28"/>
              </w:rPr>
              <w:t>SphereThat.ca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12659 67A Avenue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Surrey, BC V3W 1G3</w:t>
            </w:r>
          </w:p>
        </w:tc>
        <w:tc>
          <w:tcPr>
            <w:tcW w:w="3787" w:type="dxa"/>
          </w:tcPr>
          <w:p w14:paraId="63603842" w14:textId="77777777" w:rsidR="00A27E70" w:rsidRPr="00D905DE" w:rsidRDefault="00A27E70"/>
        </w:tc>
        <w:tc>
          <w:tcPr>
            <w:tcW w:w="3787" w:type="dxa"/>
          </w:tcPr>
          <w:p w14:paraId="72F9C429" w14:textId="77777777" w:rsidR="00A27E70" w:rsidRPr="00D905DE" w:rsidRDefault="00A27E70" w:rsidP="00A153E0">
            <w:pPr>
              <w:ind w:left="63" w:right="63"/>
              <w:jc w:val="center"/>
              <w:rPr>
                <w:rFonts w:ascii="Myriad Pro Light" w:hAnsi="Myriad Pro Light"/>
                <w:noProof/>
              </w:rPr>
            </w:pPr>
            <w:r w:rsidRPr="00D905DE">
              <w:rPr>
                <w:rFonts w:ascii="Myriad Pro" w:hAnsi="Myriad Pro"/>
                <w:noProof/>
                <w:sz w:val="14"/>
                <w:szCs w:val="14"/>
              </w:rPr>
              <w:drawing>
                <wp:anchor distT="0" distB="0" distL="114300" distR="114300" simplePos="0" relativeHeight="254104576" behindDoc="0" locked="0" layoutInCell="1" allowOverlap="1" wp14:anchorId="079DC82E" wp14:editId="4B153792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137160</wp:posOffset>
                  </wp:positionV>
                  <wp:extent cx="372745" cy="471485"/>
                  <wp:effectExtent l="0" t="0" r="8255" b="11430"/>
                  <wp:wrapNone/>
                  <wp:docPr id="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5" cy="47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905DE">
              <w:rPr>
                <w:noProof/>
                <w:sz w:val="2"/>
                <w:szCs w:val="2"/>
              </w:rPr>
              <w:br/>
            </w:r>
            <w:r w:rsidRPr="00D905DE">
              <w:rPr>
                <w:noProof/>
                <w:sz w:val="2"/>
                <w:szCs w:val="2"/>
              </w:rPr>
              <w:br/>
            </w:r>
            <w:r w:rsidRPr="00D905DE">
              <w:rPr>
                <w:rFonts w:ascii="Myriad Pro Light" w:hAnsi="Myriad Pro Light"/>
                <w:noProof/>
              </w:rPr>
              <w:t>Sigma Wireless</w:t>
            </w:r>
            <w:r w:rsidRPr="00D905DE">
              <w:rPr>
                <w:rFonts w:ascii="Myriad Pro Light" w:hAnsi="Myriad Pro Light"/>
                <w:noProof/>
              </w:rPr>
              <w:br/>
              <w:t>12659 67A Avenue</w:t>
            </w:r>
            <w:r w:rsidRPr="00D905DE">
              <w:rPr>
                <w:rFonts w:ascii="Myriad Pro Light" w:hAnsi="Myriad Pro Light"/>
                <w:noProof/>
              </w:rPr>
              <w:br/>
              <w:t>Surrey, BC V3W1G3</w:t>
            </w:r>
          </w:p>
          <w:p w14:paraId="72E75D84" w14:textId="77777777" w:rsidR="00A27E70" w:rsidRPr="00D905DE" w:rsidRDefault="00A27E70" w:rsidP="00A153E0">
            <w:pPr>
              <w:ind w:left="63" w:right="63"/>
              <w:jc w:val="center"/>
              <w:rPr>
                <w:rFonts w:ascii="Myriad Pro Light" w:hAnsi="Myriad Pro Light"/>
                <w:noProof/>
              </w:rPr>
            </w:pPr>
            <w:r w:rsidRPr="00D905DE">
              <w:rPr>
                <w:rFonts w:ascii="Myriad Pro Light" w:hAnsi="Myriad Pro Light"/>
                <w:noProof/>
              </w:rPr>
              <w:t>Canada</w:t>
            </w:r>
          </w:p>
          <w:p w14:paraId="30FB7E46" w14:textId="77777777" w:rsidR="00A27E70" w:rsidRPr="00D905DE" w:rsidRDefault="00A27E70" w:rsidP="00A153E0">
            <w:pPr>
              <w:ind w:left="63" w:right="63"/>
              <w:jc w:val="center"/>
              <w:rPr>
                <w:noProof/>
                <w:sz w:val="14"/>
                <w:szCs w:val="14"/>
              </w:rPr>
            </w:pPr>
          </w:p>
          <w:p w14:paraId="3B281DDE" w14:textId="77777777" w:rsidR="00A27E70" w:rsidRPr="00D905DE" w:rsidRDefault="00A27E70" w:rsidP="00A153E0">
            <w:pPr>
              <w:ind w:left="63" w:right="63"/>
              <w:jc w:val="center"/>
              <w:rPr>
                <w:noProof/>
                <w:sz w:val="14"/>
                <w:szCs w:val="14"/>
              </w:rPr>
            </w:pPr>
          </w:p>
          <w:p w14:paraId="0D0EB0B5" w14:textId="77777777" w:rsidR="00A27E70" w:rsidRPr="00D905DE" w:rsidRDefault="00A27E70" w:rsidP="00A153E0">
            <w:pPr>
              <w:ind w:right="63"/>
              <w:jc w:val="center"/>
              <w:rPr>
                <w:sz w:val="14"/>
                <w:szCs w:val="14"/>
              </w:rPr>
            </w:pPr>
          </w:p>
          <w:p w14:paraId="7D5B1D4E" w14:textId="77777777" w:rsidR="00A27E70" w:rsidRPr="00D905DE" w:rsidRDefault="00A27E70"/>
        </w:tc>
      </w:tr>
      <w:tr w:rsidR="00A27E70" w:rsidRPr="00D905DE" w14:paraId="2F5E39FE" w14:textId="0801B1FC" w:rsidTr="00C24680">
        <w:trPr>
          <w:gridAfter w:val="1"/>
          <w:wAfter w:w="3787" w:type="dxa"/>
          <w:trHeight w:hRule="exact" w:val="1296"/>
        </w:trPr>
        <w:tc>
          <w:tcPr>
            <w:tcW w:w="3787" w:type="dxa"/>
            <w:shd w:val="clear" w:color="auto" w:fill="auto"/>
            <w:vAlign w:val="center"/>
          </w:tcPr>
          <w:p w14:paraId="49470D20" w14:textId="2EF9964C" w:rsidR="00A27E70" w:rsidRPr="00BD70A6" w:rsidRDefault="00A27E70" w:rsidP="009858CD">
            <w:pPr>
              <w:widowControl w:val="0"/>
              <w:tabs>
                <w:tab w:val="center" w:pos="1893"/>
                <w:tab w:val="right" w:pos="3787"/>
              </w:tabs>
              <w:autoSpaceDE w:val="0"/>
              <w:autoSpaceDN w:val="0"/>
              <w:adjustRightInd w:val="0"/>
              <w:jc w:val="center"/>
              <w:rPr>
                <w:rFonts w:ascii="Ubuntu" w:hAnsi="Ubuntu"/>
                <w:b/>
                <w:noProof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45CF52B3" w14:textId="77777777" w:rsidR="00A27E70" w:rsidRPr="00BD70A6" w:rsidRDefault="00A27E70" w:rsidP="00753001">
            <w:pPr>
              <w:ind w:left="144" w:right="146"/>
              <w:jc w:val="center"/>
              <w:rPr>
                <w:rFonts w:ascii="Ubuntu" w:hAnsi="Ubuntu"/>
                <w:b/>
                <w:noProof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3DA48135" w14:textId="19F4505E" w:rsidR="00A27E70" w:rsidRPr="002F48F6" w:rsidRDefault="00A27E70" w:rsidP="009858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/>
                <w:b/>
                <w:noProof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6AFDA279" w14:textId="77777777" w:rsidR="00A27E70" w:rsidRPr="002F48F6" w:rsidRDefault="00A27E70" w:rsidP="00753001">
            <w:pPr>
              <w:ind w:left="144" w:right="146"/>
              <w:jc w:val="center"/>
              <w:rPr>
                <w:rFonts w:ascii="Arial" w:hAnsi="Arial"/>
                <w:b/>
                <w:noProof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1F4EDC18" w14:textId="60A67D9E" w:rsidR="00A27E70" w:rsidRPr="002F48F6" w:rsidRDefault="00A27E70" w:rsidP="009858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3787" w:type="dxa"/>
            <w:gridSpan w:val="2"/>
            <w:vAlign w:val="center"/>
          </w:tcPr>
          <w:p w14:paraId="4415D123" w14:textId="77777777" w:rsidR="00A27E70" w:rsidRPr="00D905DE" w:rsidRDefault="00A27E70" w:rsidP="00475884">
            <w:pPr>
              <w:jc w:val="center"/>
              <w:rPr>
                <w:rFonts w:ascii="Ubuntu" w:hAnsi="Ubuntu"/>
                <w:sz w:val="28"/>
                <w:szCs w:val="28"/>
              </w:rPr>
            </w:pPr>
          </w:p>
        </w:tc>
        <w:tc>
          <w:tcPr>
            <w:tcW w:w="3787" w:type="dxa"/>
            <w:vAlign w:val="center"/>
          </w:tcPr>
          <w:p w14:paraId="1404F539" w14:textId="0C5A18DF" w:rsidR="00A27E70" w:rsidRPr="00D905DE" w:rsidRDefault="00A27E70">
            <w:pPr>
              <w:rPr>
                <w:sz w:val="20"/>
                <w:szCs w:val="20"/>
              </w:rPr>
            </w:pP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t>SphereThat.ca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12659 67A Avenue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Surrey, BC V3W 1G3</w:t>
            </w:r>
          </w:p>
        </w:tc>
        <w:tc>
          <w:tcPr>
            <w:tcW w:w="3787" w:type="dxa"/>
            <w:vAlign w:val="center"/>
          </w:tcPr>
          <w:p w14:paraId="1D404674" w14:textId="77777777" w:rsidR="00A27E70" w:rsidRPr="00D905DE" w:rsidRDefault="00A27E70">
            <w:pPr>
              <w:rPr>
                <w:sz w:val="20"/>
                <w:szCs w:val="20"/>
              </w:rPr>
            </w:pPr>
          </w:p>
        </w:tc>
        <w:tc>
          <w:tcPr>
            <w:tcW w:w="3787" w:type="dxa"/>
            <w:vAlign w:val="center"/>
          </w:tcPr>
          <w:p w14:paraId="45DB9334" w14:textId="7778E03A" w:rsidR="00A27E70" w:rsidRPr="00D905DE" w:rsidRDefault="00A27E70">
            <w:pPr>
              <w:rPr>
                <w:sz w:val="20"/>
                <w:szCs w:val="20"/>
              </w:rPr>
            </w:pP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t>SphereThat.ca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12659 67A Avenue</w:t>
            </w:r>
            <w:r w:rsidRPr="00D905DE">
              <w:rPr>
                <w:rFonts w:ascii="Ubuntu" w:hAnsi="Ubuntu" w:cs="Arial"/>
                <w:noProof/>
                <w:sz w:val="28"/>
                <w:szCs w:val="28"/>
              </w:rPr>
              <w:br/>
              <w:t>Surrey, BC V3W 1G3</w:t>
            </w:r>
          </w:p>
        </w:tc>
      </w:tr>
      <w:tr w:rsidR="00A27E70" w:rsidRPr="00D905DE" w14:paraId="6D9B28D5" w14:textId="553FAED0" w:rsidTr="007A5EDB">
        <w:trPr>
          <w:gridAfter w:val="4"/>
          <w:wAfter w:w="15148" w:type="dxa"/>
          <w:trHeight w:hRule="exact" w:val="1296"/>
        </w:trPr>
        <w:tc>
          <w:tcPr>
            <w:tcW w:w="3787" w:type="dxa"/>
            <w:shd w:val="clear" w:color="auto" w:fill="auto"/>
            <w:vAlign w:val="center"/>
          </w:tcPr>
          <w:p w14:paraId="4CE3A4BB" w14:textId="3C6F8C82" w:rsidR="00A27E70" w:rsidRPr="009858CD" w:rsidRDefault="00A27E70" w:rsidP="009858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6"/>
                <w:szCs w:val="26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54338382" w14:textId="77777777" w:rsidR="00A27E70" w:rsidRPr="009858CD" w:rsidRDefault="00A27E70" w:rsidP="00753001">
            <w:pPr>
              <w:ind w:left="144" w:right="146"/>
              <w:jc w:val="center"/>
              <w:rPr>
                <w:rFonts w:ascii="Ubuntu" w:hAnsi="Ubuntu" w:cs="Arial"/>
                <w:b/>
                <w:noProof/>
                <w:sz w:val="26"/>
                <w:szCs w:val="26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5748E971" w14:textId="0118B07C" w:rsidR="00A27E70" w:rsidRPr="009858CD" w:rsidRDefault="00A27E70" w:rsidP="009858C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 w:cs="Arial"/>
                <w:b/>
                <w:noProof/>
                <w:sz w:val="28"/>
                <w:szCs w:val="20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173" w:type="dxa"/>
            <w:shd w:val="clear" w:color="auto" w:fill="auto"/>
            <w:vAlign w:val="center"/>
          </w:tcPr>
          <w:p w14:paraId="23307E60" w14:textId="77777777" w:rsidR="00A27E70" w:rsidRPr="009858CD" w:rsidRDefault="00A27E70" w:rsidP="00753001">
            <w:pPr>
              <w:ind w:left="144" w:right="146"/>
              <w:jc w:val="center"/>
              <w:rPr>
                <w:rFonts w:ascii="Arial" w:hAnsi="Arial"/>
                <w:b/>
                <w:noProof/>
                <w:sz w:val="28"/>
                <w:szCs w:val="20"/>
              </w:rPr>
            </w:pPr>
          </w:p>
        </w:tc>
        <w:tc>
          <w:tcPr>
            <w:tcW w:w="3787" w:type="dxa"/>
            <w:shd w:val="clear" w:color="auto" w:fill="auto"/>
            <w:vAlign w:val="center"/>
          </w:tcPr>
          <w:p w14:paraId="166CF90D" w14:textId="01ED4DEF" w:rsidR="00A27E70" w:rsidRPr="00BD70A6" w:rsidRDefault="00A27E70" w:rsidP="0075300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Ubuntu" w:hAnsi="Ubuntu"/>
                <w:b/>
                <w:noProof/>
                <w:sz w:val="28"/>
                <w:szCs w:val="28"/>
              </w:rPr>
            </w:pPr>
            <w:r w:rsidRPr="00BD70A6">
              <w:rPr>
                <w:rFonts w:ascii="Ubuntu" w:hAnsi="Ubuntu" w:cs="Arial"/>
                <w:sz w:val="28"/>
              </w:rPr>
              <w:t>SphereThat.ca</w:t>
            </w:r>
            <w:r w:rsidRPr="00BD70A6">
              <w:rPr>
                <w:rFonts w:ascii="Ubuntu" w:hAnsi="Ubuntu" w:cs="Arial"/>
                <w:sz w:val="28"/>
              </w:rPr>
              <w:br/>
              <w:t>12659 67A Avenue</w:t>
            </w:r>
            <w:r w:rsidRPr="00BD70A6">
              <w:rPr>
                <w:rFonts w:ascii="Ubuntu" w:hAnsi="Ubuntu" w:cs="Arial"/>
                <w:sz w:val="28"/>
              </w:rPr>
              <w:br/>
              <w:t>Surrey, BC V3W 1G3</w:t>
            </w:r>
          </w:p>
        </w:tc>
        <w:tc>
          <w:tcPr>
            <w:tcW w:w="3787" w:type="dxa"/>
            <w:gridSpan w:val="2"/>
            <w:vAlign w:val="center"/>
          </w:tcPr>
          <w:p w14:paraId="07223DF4" w14:textId="77777777" w:rsidR="00A27E70" w:rsidRPr="00BD70A6" w:rsidRDefault="00A27E70">
            <w:pPr>
              <w:rPr>
                <w:rFonts w:ascii="Ubuntu" w:hAnsi="Ubuntu"/>
                <w:b/>
                <w:sz w:val="28"/>
                <w:szCs w:val="28"/>
              </w:rPr>
            </w:pPr>
          </w:p>
        </w:tc>
      </w:tr>
    </w:tbl>
    <w:p w14:paraId="747A6DA9" w14:textId="22C3E060" w:rsidR="008D305D" w:rsidRPr="00D905DE" w:rsidRDefault="008D305D" w:rsidP="00892A22">
      <w:pPr>
        <w:ind w:left="144" w:right="146"/>
        <w:jc w:val="center"/>
        <w:rPr>
          <w:rFonts w:asciiTheme="minorHAnsi" w:hAnsiTheme="minorHAnsi"/>
          <w:noProof/>
          <w:sz w:val="26"/>
          <w:szCs w:val="26"/>
        </w:rPr>
      </w:pPr>
    </w:p>
    <w:sectPr w:rsidR="008D305D" w:rsidRPr="00D905DE" w:rsidSect="00662E55">
      <w:type w:val="continuous"/>
      <w:pgSz w:w="12240" w:h="15840"/>
      <w:pgMar w:top="720" w:right="261" w:bottom="340" w:left="26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Myriad Pro Light">
    <w:panose1 w:val="020B0403030403020204"/>
    <w:charset w:val="00"/>
    <w:family w:val="auto"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F4"/>
    <w:rsid w:val="00002FA5"/>
    <w:rsid w:val="00010CD2"/>
    <w:rsid w:val="00013B36"/>
    <w:rsid w:val="00014721"/>
    <w:rsid w:val="00016D0A"/>
    <w:rsid w:val="0002087E"/>
    <w:rsid w:val="000208A2"/>
    <w:rsid w:val="000211DB"/>
    <w:rsid w:val="00032E60"/>
    <w:rsid w:val="00035268"/>
    <w:rsid w:val="00035C9D"/>
    <w:rsid w:val="00037639"/>
    <w:rsid w:val="00040C01"/>
    <w:rsid w:val="0004110F"/>
    <w:rsid w:val="00042A9E"/>
    <w:rsid w:val="0004353B"/>
    <w:rsid w:val="00047398"/>
    <w:rsid w:val="00047902"/>
    <w:rsid w:val="00051AA4"/>
    <w:rsid w:val="00052586"/>
    <w:rsid w:val="00053496"/>
    <w:rsid w:val="00053DA9"/>
    <w:rsid w:val="00056BF8"/>
    <w:rsid w:val="00060211"/>
    <w:rsid w:val="00061760"/>
    <w:rsid w:val="000637A1"/>
    <w:rsid w:val="00066955"/>
    <w:rsid w:val="000741D2"/>
    <w:rsid w:val="00081D16"/>
    <w:rsid w:val="000832D5"/>
    <w:rsid w:val="00086A52"/>
    <w:rsid w:val="00090EED"/>
    <w:rsid w:val="000943C9"/>
    <w:rsid w:val="000B34C9"/>
    <w:rsid w:val="000B71B9"/>
    <w:rsid w:val="000C0DC7"/>
    <w:rsid w:val="000C14F9"/>
    <w:rsid w:val="000C4142"/>
    <w:rsid w:val="000C4F18"/>
    <w:rsid w:val="000D2C16"/>
    <w:rsid w:val="000E436B"/>
    <w:rsid w:val="000E66EE"/>
    <w:rsid w:val="000E774F"/>
    <w:rsid w:val="000F216E"/>
    <w:rsid w:val="000F3B24"/>
    <w:rsid w:val="001004A5"/>
    <w:rsid w:val="001014A1"/>
    <w:rsid w:val="00101CD1"/>
    <w:rsid w:val="001134B6"/>
    <w:rsid w:val="00113DF0"/>
    <w:rsid w:val="00114929"/>
    <w:rsid w:val="00121621"/>
    <w:rsid w:val="00122D97"/>
    <w:rsid w:val="001271E5"/>
    <w:rsid w:val="00150DB9"/>
    <w:rsid w:val="00165ED8"/>
    <w:rsid w:val="00166F18"/>
    <w:rsid w:val="001712AB"/>
    <w:rsid w:val="00172F01"/>
    <w:rsid w:val="001743D3"/>
    <w:rsid w:val="00175C2A"/>
    <w:rsid w:val="0017687E"/>
    <w:rsid w:val="001774BA"/>
    <w:rsid w:val="00185799"/>
    <w:rsid w:val="0019071E"/>
    <w:rsid w:val="00197D53"/>
    <w:rsid w:val="001A252E"/>
    <w:rsid w:val="001A2E33"/>
    <w:rsid w:val="001D3F46"/>
    <w:rsid w:val="001E5160"/>
    <w:rsid w:val="001F1BCC"/>
    <w:rsid w:val="001F416A"/>
    <w:rsid w:val="001F598A"/>
    <w:rsid w:val="00200351"/>
    <w:rsid w:val="00202CA7"/>
    <w:rsid w:val="002138ED"/>
    <w:rsid w:val="0022094D"/>
    <w:rsid w:val="002258E7"/>
    <w:rsid w:val="002261C7"/>
    <w:rsid w:val="0022765C"/>
    <w:rsid w:val="002326A7"/>
    <w:rsid w:val="00234042"/>
    <w:rsid w:val="00234A66"/>
    <w:rsid w:val="00240852"/>
    <w:rsid w:val="00242915"/>
    <w:rsid w:val="002435A5"/>
    <w:rsid w:val="002508F5"/>
    <w:rsid w:val="00254ABF"/>
    <w:rsid w:val="00255906"/>
    <w:rsid w:val="002562D8"/>
    <w:rsid w:val="00261972"/>
    <w:rsid w:val="00263043"/>
    <w:rsid w:val="002638C3"/>
    <w:rsid w:val="002642EC"/>
    <w:rsid w:val="00264630"/>
    <w:rsid w:val="0026542E"/>
    <w:rsid w:val="00265657"/>
    <w:rsid w:val="0026609A"/>
    <w:rsid w:val="002724A2"/>
    <w:rsid w:val="002739E6"/>
    <w:rsid w:val="00276083"/>
    <w:rsid w:val="002846EA"/>
    <w:rsid w:val="00287F2E"/>
    <w:rsid w:val="0029129D"/>
    <w:rsid w:val="00295F78"/>
    <w:rsid w:val="002A478D"/>
    <w:rsid w:val="002C2F88"/>
    <w:rsid w:val="002E2D67"/>
    <w:rsid w:val="002E48BD"/>
    <w:rsid w:val="002E5909"/>
    <w:rsid w:val="002E7636"/>
    <w:rsid w:val="002F121A"/>
    <w:rsid w:val="002F48F6"/>
    <w:rsid w:val="002F4B5D"/>
    <w:rsid w:val="0030064E"/>
    <w:rsid w:val="00302F9F"/>
    <w:rsid w:val="0030463F"/>
    <w:rsid w:val="00306449"/>
    <w:rsid w:val="00306C5F"/>
    <w:rsid w:val="003138B1"/>
    <w:rsid w:val="00316C7C"/>
    <w:rsid w:val="003217CD"/>
    <w:rsid w:val="00322EA3"/>
    <w:rsid w:val="00323038"/>
    <w:rsid w:val="00330A2D"/>
    <w:rsid w:val="00341018"/>
    <w:rsid w:val="00341861"/>
    <w:rsid w:val="00347507"/>
    <w:rsid w:val="00352051"/>
    <w:rsid w:val="0035368E"/>
    <w:rsid w:val="00354DB1"/>
    <w:rsid w:val="00370FAD"/>
    <w:rsid w:val="003710E3"/>
    <w:rsid w:val="0037603A"/>
    <w:rsid w:val="00376A16"/>
    <w:rsid w:val="00380C56"/>
    <w:rsid w:val="0038146D"/>
    <w:rsid w:val="00385CB8"/>
    <w:rsid w:val="00387C39"/>
    <w:rsid w:val="003909A8"/>
    <w:rsid w:val="00394155"/>
    <w:rsid w:val="003941FB"/>
    <w:rsid w:val="00394644"/>
    <w:rsid w:val="003B051B"/>
    <w:rsid w:val="003B57E5"/>
    <w:rsid w:val="003B7236"/>
    <w:rsid w:val="003C31A1"/>
    <w:rsid w:val="003C361D"/>
    <w:rsid w:val="003C75C8"/>
    <w:rsid w:val="003D09C1"/>
    <w:rsid w:val="003D0A1A"/>
    <w:rsid w:val="003D3F6D"/>
    <w:rsid w:val="003D7531"/>
    <w:rsid w:val="003E4C7B"/>
    <w:rsid w:val="003E5213"/>
    <w:rsid w:val="003E5AED"/>
    <w:rsid w:val="003F274A"/>
    <w:rsid w:val="003F49AD"/>
    <w:rsid w:val="003F5BC7"/>
    <w:rsid w:val="00402D39"/>
    <w:rsid w:val="0040583D"/>
    <w:rsid w:val="00406586"/>
    <w:rsid w:val="00407FA5"/>
    <w:rsid w:val="004110DB"/>
    <w:rsid w:val="004124CD"/>
    <w:rsid w:val="00412F1F"/>
    <w:rsid w:val="00413804"/>
    <w:rsid w:val="00413FC5"/>
    <w:rsid w:val="00430757"/>
    <w:rsid w:val="004318A9"/>
    <w:rsid w:val="00446DB2"/>
    <w:rsid w:val="00447D20"/>
    <w:rsid w:val="00450212"/>
    <w:rsid w:val="0045081D"/>
    <w:rsid w:val="004641E7"/>
    <w:rsid w:val="004736FE"/>
    <w:rsid w:val="00475884"/>
    <w:rsid w:val="00475D3E"/>
    <w:rsid w:val="004769CA"/>
    <w:rsid w:val="00480480"/>
    <w:rsid w:val="004816C4"/>
    <w:rsid w:val="00482A38"/>
    <w:rsid w:val="00484F3D"/>
    <w:rsid w:val="00490C66"/>
    <w:rsid w:val="00493685"/>
    <w:rsid w:val="00495C97"/>
    <w:rsid w:val="00496D4B"/>
    <w:rsid w:val="00496DFF"/>
    <w:rsid w:val="004A5214"/>
    <w:rsid w:val="004B22C4"/>
    <w:rsid w:val="004C5DF4"/>
    <w:rsid w:val="004D3965"/>
    <w:rsid w:val="004D4539"/>
    <w:rsid w:val="004D7388"/>
    <w:rsid w:val="004E39C3"/>
    <w:rsid w:val="004F3272"/>
    <w:rsid w:val="0051307B"/>
    <w:rsid w:val="00515CE0"/>
    <w:rsid w:val="00516BC5"/>
    <w:rsid w:val="00530242"/>
    <w:rsid w:val="0053202A"/>
    <w:rsid w:val="0053368F"/>
    <w:rsid w:val="00534578"/>
    <w:rsid w:val="0053598D"/>
    <w:rsid w:val="005376F3"/>
    <w:rsid w:val="0054363F"/>
    <w:rsid w:val="00544890"/>
    <w:rsid w:val="005467EF"/>
    <w:rsid w:val="00547CFB"/>
    <w:rsid w:val="00556D19"/>
    <w:rsid w:val="00560F94"/>
    <w:rsid w:val="00567C7D"/>
    <w:rsid w:val="0057179C"/>
    <w:rsid w:val="005774F2"/>
    <w:rsid w:val="005827EB"/>
    <w:rsid w:val="0058469C"/>
    <w:rsid w:val="005876F3"/>
    <w:rsid w:val="00587D50"/>
    <w:rsid w:val="00595309"/>
    <w:rsid w:val="0059741D"/>
    <w:rsid w:val="005B2BE2"/>
    <w:rsid w:val="005B690B"/>
    <w:rsid w:val="005C7575"/>
    <w:rsid w:val="005D421C"/>
    <w:rsid w:val="005E2374"/>
    <w:rsid w:val="005F18E6"/>
    <w:rsid w:val="005F7363"/>
    <w:rsid w:val="006016CA"/>
    <w:rsid w:val="0060226D"/>
    <w:rsid w:val="006051EC"/>
    <w:rsid w:val="00615270"/>
    <w:rsid w:val="0061689A"/>
    <w:rsid w:val="00617284"/>
    <w:rsid w:val="00624FB5"/>
    <w:rsid w:val="00626811"/>
    <w:rsid w:val="006327B8"/>
    <w:rsid w:val="0063668A"/>
    <w:rsid w:val="006449F9"/>
    <w:rsid w:val="00644F2E"/>
    <w:rsid w:val="006463CC"/>
    <w:rsid w:val="00650E5A"/>
    <w:rsid w:val="00655F01"/>
    <w:rsid w:val="006612A1"/>
    <w:rsid w:val="00662E55"/>
    <w:rsid w:val="00663EFB"/>
    <w:rsid w:val="0066433D"/>
    <w:rsid w:val="00664355"/>
    <w:rsid w:val="00664AD2"/>
    <w:rsid w:val="00665FEC"/>
    <w:rsid w:val="00670F8C"/>
    <w:rsid w:val="0067258E"/>
    <w:rsid w:val="00675F7C"/>
    <w:rsid w:val="00677CC5"/>
    <w:rsid w:val="00681154"/>
    <w:rsid w:val="006818D7"/>
    <w:rsid w:val="00685283"/>
    <w:rsid w:val="006902C3"/>
    <w:rsid w:val="00692AE3"/>
    <w:rsid w:val="006A0967"/>
    <w:rsid w:val="006A36FF"/>
    <w:rsid w:val="006C223F"/>
    <w:rsid w:val="006D1C10"/>
    <w:rsid w:val="006E0951"/>
    <w:rsid w:val="006E6621"/>
    <w:rsid w:val="006F0F6A"/>
    <w:rsid w:val="0070019C"/>
    <w:rsid w:val="007015B2"/>
    <w:rsid w:val="007210E7"/>
    <w:rsid w:val="007232BE"/>
    <w:rsid w:val="00724367"/>
    <w:rsid w:val="00725434"/>
    <w:rsid w:val="00726FBC"/>
    <w:rsid w:val="007273B0"/>
    <w:rsid w:val="00744C49"/>
    <w:rsid w:val="007518DC"/>
    <w:rsid w:val="00752A8A"/>
    <w:rsid w:val="00753001"/>
    <w:rsid w:val="00755EFC"/>
    <w:rsid w:val="00756C41"/>
    <w:rsid w:val="00761902"/>
    <w:rsid w:val="00777B84"/>
    <w:rsid w:val="00777F19"/>
    <w:rsid w:val="00780CA1"/>
    <w:rsid w:val="00785087"/>
    <w:rsid w:val="00790F21"/>
    <w:rsid w:val="0079201D"/>
    <w:rsid w:val="00793AF0"/>
    <w:rsid w:val="007A315B"/>
    <w:rsid w:val="007A5EDB"/>
    <w:rsid w:val="007A69FA"/>
    <w:rsid w:val="007B47B4"/>
    <w:rsid w:val="007B6023"/>
    <w:rsid w:val="007C28D6"/>
    <w:rsid w:val="007C3B9B"/>
    <w:rsid w:val="007C698E"/>
    <w:rsid w:val="007C79AF"/>
    <w:rsid w:val="007D11A0"/>
    <w:rsid w:val="007D5B66"/>
    <w:rsid w:val="007E0B0B"/>
    <w:rsid w:val="007E4EC2"/>
    <w:rsid w:val="007E551C"/>
    <w:rsid w:val="007F2E7D"/>
    <w:rsid w:val="007F46C4"/>
    <w:rsid w:val="007F7E38"/>
    <w:rsid w:val="00803F5D"/>
    <w:rsid w:val="00810430"/>
    <w:rsid w:val="00812554"/>
    <w:rsid w:val="008142D7"/>
    <w:rsid w:val="00815A1D"/>
    <w:rsid w:val="00820E55"/>
    <w:rsid w:val="008220EE"/>
    <w:rsid w:val="00845B9D"/>
    <w:rsid w:val="00846BA3"/>
    <w:rsid w:val="00856C4C"/>
    <w:rsid w:val="0087209C"/>
    <w:rsid w:val="0088114A"/>
    <w:rsid w:val="00885026"/>
    <w:rsid w:val="008854D5"/>
    <w:rsid w:val="00892A22"/>
    <w:rsid w:val="00893022"/>
    <w:rsid w:val="008A6F9B"/>
    <w:rsid w:val="008A7222"/>
    <w:rsid w:val="008B13F1"/>
    <w:rsid w:val="008B37D4"/>
    <w:rsid w:val="008B3A3C"/>
    <w:rsid w:val="008B72E1"/>
    <w:rsid w:val="008C426D"/>
    <w:rsid w:val="008D0806"/>
    <w:rsid w:val="008D305D"/>
    <w:rsid w:val="008E396F"/>
    <w:rsid w:val="008F0B20"/>
    <w:rsid w:val="008F22FE"/>
    <w:rsid w:val="008F56F9"/>
    <w:rsid w:val="008F5E8B"/>
    <w:rsid w:val="00900E1A"/>
    <w:rsid w:val="009030FA"/>
    <w:rsid w:val="009033DD"/>
    <w:rsid w:val="00903760"/>
    <w:rsid w:val="00905159"/>
    <w:rsid w:val="009054F6"/>
    <w:rsid w:val="00905EE9"/>
    <w:rsid w:val="00914516"/>
    <w:rsid w:val="00915312"/>
    <w:rsid w:val="009153C0"/>
    <w:rsid w:val="00926E68"/>
    <w:rsid w:val="0093284A"/>
    <w:rsid w:val="009370F1"/>
    <w:rsid w:val="009533AF"/>
    <w:rsid w:val="00960E0A"/>
    <w:rsid w:val="00962ED5"/>
    <w:rsid w:val="00963337"/>
    <w:rsid w:val="00970AB8"/>
    <w:rsid w:val="009733A4"/>
    <w:rsid w:val="009762C2"/>
    <w:rsid w:val="009858CD"/>
    <w:rsid w:val="00987157"/>
    <w:rsid w:val="0099463E"/>
    <w:rsid w:val="00994B86"/>
    <w:rsid w:val="009956D2"/>
    <w:rsid w:val="009B0256"/>
    <w:rsid w:val="009B1F5C"/>
    <w:rsid w:val="009B647C"/>
    <w:rsid w:val="009B7DCC"/>
    <w:rsid w:val="009C79FF"/>
    <w:rsid w:val="009D4EB3"/>
    <w:rsid w:val="009D5464"/>
    <w:rsid w:val="009D63E3"/>
    <w:rsid w:val="009E113E"/>
    <w:rsid w:val="00A051F5"/>
    <w:rsid w:val="00A068B5"/>
    <w:rsid w:val="00A10230"/>
    <w:rsid w:val="00A10B03"/>
    <w:rsid w:val="00A12940"/>
    <w:rsid w:val="00A153E0"/>
    <w:rsid w:val="00A15B60"/>
    <w:rsid w:val="00A21271"/>
    <w:rsid w:val="00A21A29"/>
    <w:rsid w:val="00A227F0"/>
    <w:rsid w:val="00A24A7A"/>
    <w:rsid w:val="00A27BC6"/>
    <w:rsid w:val="00A27E70"/>
    <w:rsid w:val="00A35C7A"/>
    <w:rsid w:val="00A40BB2"/>
    <w:rsid w:val="00A40DBE"/>
    <w:rsid w:val="00A42C42"/>
    <w:rsid w:val="00A455DE"/>
    <w:rsid w:val="00A525E4"/>
    <w:rsid w:val="00A55AB8"/>
    <w:rsid w:val="00A72E59"/>
    <w:rsid w:val="00A733DE"/>
    <w:rsid w:val="00A770DA"/>
    <w:rsid w:val="00A77384"/>
    <w:rsid w:val="00A80B05"/>
    <w:rsid w:val="00A86645"/>
    <w:rsid w:val="00A86D06"/>
    <w:rsid w:val="00A87B9F"/>
    <w:rsid w:val="00A92A60"/>
    <w:rsid w:val="00AA0E96"/>
    <w:rsid w:val="00AA2D4D"/>
    <w:rsid w:val="00AA41AC"/>
    <w:rsid w:val="00AB1BF1"/>
    <w:rsid w:val="00AB4817"/>
    <w:rsid w:val="00AB7866"/>
    <w:rsid w:val="00AC3E70"/>
    <w:rsid w:val="00AC4B21"/>
    <w:rsid w:val="00AC5925"/>
    <w:rsid w:val="00AD18F0"/>
    <w:rsid w:val="00AE0EBE"/>
    <w:rsid w:val="00AE1486"/>
    <w:rsid w:val="00AE1DF7"/>
    <w:rsid w:val="00AE5AD2"/>
    <w:rsid w:val="00AF0096"/>
    <w:rsid w:val="00AF7953"/>
    <w:rsid w:val="00B023FC"/>
    <w:rsid w:val="00B05075"/>
    <w:rsid w:val="00B13693"/>
    <w:rsid w:val="00B16F5A"/>
    <w:rsid w:val="00B23CDB"/>
    <w:rsid w:val="00B33775"/>
    <w:rsid w:val="00B3471A"/>
    <w:rsid w:val="00B40B71"/>
    <w:rsid w:val="00B51FC8"/>
    <w:rsid w:val="00B52EEA"/>
    <w:rsid w:val="00B61D6F"/>
    <w:rsid w:val="00B65070"/>
    <w:rsid w:val="00B652CD"/>
    <w:rsid w:val="00B71A10"/>
    <w:rsid w:val="00B726B2"/>
    <w:rsid w:val="00B770AF"/>
    <w:rsid w:val="00B800F4"/>
    <w:rsid w:val="00B823A6"/>
    <w:rsid w:val="00B823F2"/>
    <w:rsid w:val="00B83AF2"/>
    <w:rsid w:val="00B85EDB"/>
    <w:rsid w:val="00B91EEE"/>
    <w:rsid w:val="00B94019"/>
    <w:rsid w:val="00B95760"/>
    <w:rsid w:val="00B95AE8"/>
    <w:rsid w:val="00BA2448"/>
    <w:rsid w:val="00BA553C"/>
    <w:rsid w:val="00BB4FB7"/>
    <w:rsid w:val="00BD2606"/>
    <w:rsid w:val="00BD26AF"/>
    <w:rsid w:val="00BD35A4"/>
    <w:rsid w:val="00BD70A6"/>
    <w:rsid w:val="00BE1CC3"/>
    <w:rsid w:val="00BE39AA"/>
    <w:rsid w:val="00BE4C69"/>
    <w:rsid w:val="00BE6449"/>
    <w:rsid w:val="00BF2570"/>
    <w:rsid w:val="00BF5853"/>
    <w:rsid w:val="00BF6698"/>
    <w:rsid w:val="00BF6765"/>
    <w:rsid w:val="00C01D5F"/>
    <w:rsid w:val="00C066CA"/>
    <w:rsid w:val="00C162DC"/>
    <w:rsid w:val="00C23C98"/>
    <w:rsid w:val="00C24680"/>
    <w:rsid w:val="00C2719E"/>
    <w:rsid w:val="00C40F5D"/>
    <w:rsid w:val="00C4278F"/>
    <w:rsid w:val="00C47BA1"/>
    <w:rsid w:val="00C62292"/>
    <w:rsid w:val="00C63389"/>
    <w:rsid w:val="00C67F42"/>
    <w:rsid w:val="00C71540"/>
    <w:rsid w:val="00C85022"/>
    <w:rsid w:val="00C855F8"/>
    <w:rsid w:val="00C9175F"/>
    <w:rsid w:val="00C94BDE"/>
    <w:rsid w:val="00C9572C"/>
    <w:rsid w:val="00C95A2C"/>
    <w:rsid w:val="00C9789E"/>
    <w:rsid w:val="00CB27F4"/>
    <w:rsid w:val="00CB2B53"/>
    <w:rsid w:val="00CB45AF"/>
    <w:rsid w:val="00CC733A"/>
    <w:rsid w:val="00CD15D7"/>
    <w:rsid w:val="00CD46B7"/>
    <w:rsid w:val="00CD74ED"/>
    <w:rsid w:val="00CE0C23"/>
    <w:rsid w:val="00CE2986"/>
    <w:rsid w:val="00CE2ACF"/>
    <w:rsid w:val="00CE305E"/>
    <w:rsid w:val="00CE659B"/>
    <w:rsid w:val="00CF54F3"/>
    <w:rsid w:val="00D15F06"/>
    <w:rsid w:val="00D17DB2"/>
    <w:rsid w:val="00D20EB6"/>
    <w:rsid w:val="00D23047"/>
    <w:rsid w:val="00D25077"/>
    <w:rsid w:val="00D2532B"/>
    <w:rsid w:val="00D25356"/>
    <w:rsid w:val="00D255D8"/>
    <w:rsid w:val="00D273F7"/>
    <w:rsid w:val="00D30F37"/>
    <w:rsid w:val="00D3150C"/>
    <w:rsid w:val="00D31BBB"/>
    <w:rsid w:val="00D35EE7"/>
    <w:rsid w:val="00D44096"/>
    <w:rsid w:val="00D5110D"/>
    <w:rsid w:val="00D65A85"/>
    <w:rsid w:val="00D72349"/>
    <w:rsid w:val="00D73213"/>
    <w:rsid w:val="00D75872"/>
    <w:rsid w:val="00D75CCC"/>
    <w:rsid w:val="00D80DC7"/>
    <w:rsid w:val="00D905DE"/>
    <w:rsid w:val="00D972E9"/>
    <w:rsid w:val="00DA1A71"/>
    <w:rsid w:val="00DA1D4C"/>
    <w:rsid w:val="00DA5FD5"/>
    <w:rsid w:val="00DC0C55"/>
    <w:rsid w:val="00DC4AA2"/>
    <w:rsid w:val="00DC7145"/>
    <w:rsid w:val="00DD05EE"/>
    <w:rsid w:val="00DE389D"/>
    <w:rsid w:val="00DE3EC1"/>
    <w:rsid w:val="00DF21DD"/>
    <w:rsid w:val="00E05E54"/>
    <w:rsid w:val="00E16985"/>
    <w:rsid w:val="00E2170C"/>
    <w:rsid w:val="00E23B08"/>
    <w:rsid w:val="00E3041C"/>
    <w:rsid w:val="00E3739C"/>
    <w:rsid w:val="00E37F97"/>
    <w:rsid w:val="00E43FEC"/>
    <w:rsid w:val="00E50886"/>
    <w:rsid w:val="00E50F08"/>
    <w:rsid w:val="00E5139C"/>
    <w:rsid w:val="00E5377F"/>
    <w:rsid w:val="00E61806"/>
    <w:rsid w:val="00E626ED"/>
    <w:rsid w:val="00E62754"/>
    <w:rsid w:val="00E643DA"/>
    <w:rsid w:val="00E71393"/>
    <w:rsid w:val="00E72949"/>
    <w:rsid w:val="00E77C16"/>
    <w:rsid w:val="00E77D7C"/>
    <w:rsid w:val="00E90681"/>
    <w:rsid w:val="00E95A94"/>
    <w:rsid w:val="00EA0DD9"/>
    <w:rsid w:val="00EA30AB"/>
    <w:rsid w:val="00EA7A4C"/>
    <w:rsid w:val="00EB7266"/>
    <w:rsid w:val="00EC470D"/>
    <w:rsid w:val="00ED0D59"/>
    <w:rsid w:val="00ED709A"/>
    <w:rsid w:val="00EF247A"/>
    <w:rsid w:val="00EF3777"/>
    <w:rsid w:val="00EF6699"/>
    <w:rsid w:val="00EF7E4E"/>
    <w:rsid w:val="00F03579"/>
    <w:rsid w:val="00F04E35"/>
    <w:rsid w:val="00F14E5C"/>
    <w:rsid w:val="00F169A0"/>
    <w:rsid w:val="00F20C63"/>
    <w:rsid w:val="00F211D2"/>
    <w:rsid w:val="00F21666"/>
    <w:rsid w:val="00F222D5"/>
    <w:rsid w:val="00F22392"/>
    <w:rsid w:val="00F23066"/>
    <w:rsid w:val="00F246B2"/>
    <w:rsid w:val="00F31649"/>
    <w:rsid w:val="00F3729F"/>
    <w:rsid w:val="00F44420"/>
    <w:rsid w:val="00F4447C"/>
    <w:rsid w:val="00F44C46"/>
    <w:rsid w:val="00F45984"/>
    <w:rsid w:val="00F51444"/>
    <w:rsid w:val="00F51F0C"/>
    <w:rsid w:val="00F532E6"/>
    <w:rsid w:val="00F56870"/>
    <w:rsid w:val="00F56E79"/>
    <w:rsid w:val="00F57844"/>
    <w:rsid w:val="00F60726"/>
    <w:rsid w:val="00F60D26"/>
    <w:rsid w:val="00F6178F"/>
    <w:rsid w:val="00F64BAA"/>
    <w:rsid w:val="00F700AB"/>
    <w:rsid w:val="00F85CD6"/>
    <w:rsid w:val="00F87E03"/>
    <w:rsid w:val="00F914C0"/>
    <w:rsid w:val="00FA0A4A"/>
    <w:rsid w:val="00FA2597"/>
    <w:rsid w:val="00FA32EE"/>
    <w:rsid w:val="00FB0720"/>
    <w:rsid w:val="00FB226B"/>
    <w:rsid w:val="00FC401A"/>
    <w:rsid w:val="00FC4410"/>
    <w:rsid w:val="00FC5988"/>
    <w:rsid w:val="00FC5B42"/>
    <w:rsid w:val="00FD13DA"/>
    <w:rsid w:val="00FD6F73"/>
    <w:rsid w:val="00FE115C"/>
    <w:rsid w:val="00FE1D3E"/>
    <w:rsid w:val="00FE23EE"/>
    <w:rsid w:val="00FE4217"/>
    <w:rsid w:val="00FF1B24"/>
    <w:rsid w:val="00F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BEA0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7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7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03:47x0_ngd4zjclnywdrmlgpb80000gn:T:TC103380479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averyTemplate xmlns="averytemplateinfo" uiLanguage="en" contentLanguage="en">
  <fill panels="30" contentType="2">
    <field name="Name" placeholder="Recipient Name"/>
    <multiLineField name="Address" minLines="2">
      <placeholder>Recipient Address
Recipient City, State and Zip Code</placeholder>
    </multiLineField>
  </fill>
  <pictures/>
</averyTemplate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9D2140-D773-4D50-A5AA-A7AB65B2D2EB}">
  <ds:schemaRefs>
    <ds:schemaRef ds:uri="averytemplateinfo"/>
  </ds:schemaRefs>
</ds:datastoreItem>
</file>

<file path=customXml/itemProps2.xml><?xml version="1.0" encoding="utf-8"?>
<ds:datastoreItem xmlns:ds="http://schemas.openxmlformats.org/officeDocument/2006/customXml" ds:itemID="{65A67D51-7FDC-495F-8672-1091C8950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705380-1E22-D041-8010-12E5CC94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HD:private:var:folders:03:47x0_ngd4zjclnywdrmlgpb80000gn:T:TC103380479990</Template>
  <TotalTime>1152</TotalTime>
  <Pages>1</Pages>
  <Words>336</Words>
  <Characters>1918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Address labels (Circles design, with macro, 30/sheet, works with Avery 5160, 8160, 8250, 8660)</vt:lpstr>
    </vt:vector>
  </TitlesOfParts>
  <Company/>
  <LinksUpToDate>false</LinksUpToDate>
  <CharactersWithSpaces>2250</CharactersWithSpaces>
  <SharedDoc>false</SharedDoc>
  <HLinks>
    <vt:vector size="180" baseType="variant">
      <vt:variant>
        <vt:i4>3735575</vt:i4>
      </vt:variant>
      <vt:variant>
        <vt:i4>-1</vt:i4>
      </vt:variant>
      <vt:variant>
        <vt:i4>1026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1039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1046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1047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1048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1049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1050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1051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1052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1053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1054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  <vt:variant>
        <vt:i4>3735575</vt:i4>
      </vt:variant>
      <vt:variant>
        <vt:i4>-1</vt:i4>
      </vt:variant>
      <vt:variant>
        <vt:i4>1055</vt:i4>
      </vt:variant>
      <vt:variant>
        <vt:i4>1</vt:i4>
      </vt:variant>
      <vt:variant>
        <vt:lpwstr>C:\Documents and Settings\gillk\My Documents\My Avery Software\AW3_MpDotConverter\AW3_MpDotConverter\AW3_MpDotConverter\bin\Debug\DesignTemplates\Highres\bubbles.png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 labels (Circles design, with macro, 30/sheet, works with Avery 5160, 8160, 8250, 8660)</dc:title>
  <dc:subject/>
  <dc:creator>Tanvir Toor</dc:creator>
  <cp:keywords/>
  <dc:description/>
  <cp:lastModifiedBy>Tanvir Toor</cp:lastModifiedBy>
  <cp:revision>5</cp:revision>
  <cp:lastPrinted>2015-09-11T21:18:00Z</cp:lastPrinted>
  <dcterms:created xsi:type="dcterms:W3CDTF">2014-03-30T14:53:00Z</dcterms:created>
  <dcterms:modified xsi:type="dcterms:W3CDTF">2015-09-13T02:03:00Z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TC103380479990</vt:lpwstr>
  </property>
</Properties>
</file>